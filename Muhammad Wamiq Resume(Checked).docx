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050"/>
        <w:gridCol w:w="6462"/>
      </w:tblGrid>
      <w:tr w:rsidR="002C2CDD" w:rsidRPr="00906BEE" w:rsidTr="0092565E">
        <w:trPr>
          <w:trHeight w:val="11727"/>
        </w:trPr>
        <w:tc>
          <w:tcPr>
            <w:tcW w:w="4050" w:type="dxa"/>
            <w:tcMar>
              <w:top w:w="504" w:type="dxa"/>
              <w:right w:w="720" w:type="dxa"/>
            </w:tcMar>
          </w:tcPr>
          <w:p w:rsidR="00523479" w:rsidRPr="003623BB" w:rsidRDefault="00745480" w:rsidP="00745480">
            <w:pPr>
              <w:pStyle w:val="Heading2"/>
              <w:jc w:val="left"/>
              <w:rPr>
                <w:sz w:val="34"/>
              </w:rPr>
            </w:pPr>
            <w:r w:rsidRPr="003623BB">
              <w:rPr>
                <w:sz w:val="34"/>
              </w:rPr>
              <w:t>mUHAMMAD wAMIq sIDDIQUI</w:t>
            </w:r>
          </w:p>
          <w:p w:rsidR="00A50939" w:rsidRPr="0092565E" w:rsidRDefault="001E191E" w:rsidP="007569C1">
            <w:pPr>
              <w:pStyle w:val="Heading3"/>
              <w:rPr>
                <w:sz w:val="30"/>
              </w:rPr>
            </w:pPr>
            <w:sdt>
              <w:sdtPr>
                <w:rPr>
                  <w:sz w:val="30"/>
                </w:rPr>
                <w:alias w:val="Objective:"/>
                <w:tag w:val="Objective:"/>
                <w:id w:val="319159961"/>
                <w:placeholder>
                  <w:docPart w:val="183C549FCB3C43BCB88409B7F30D7923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2565E">
                  <w:rPr>
                    <w:sz w:val="30"/>
                    <w:szCs w:val="30"/>
                  </w:rPr>
                  <w:t>Objective</w:t>
                </w:r>
              </w:sdtContent>
            </w:sdt>
          </w:p>
          <w:p w:rsidR="00745480" w:rsidRPr="00745480" w:rsidRDefault="00745480" w:rsidP="00746B6D">
            <w:r w:rsidRPr="00745480">
              <w:t>To depict my versatility in android development</w:t>
            </w:r>
            <w:r w:rsidR="00746B6D">
              <w:t xml:space="preserve"> </w:t>
            </w:r>
            <w:r w:rsidRPr="00745480">
              <w:t>and avail the opportunity</w:t>
            </w:r>
            <w:r w:rsidR="00746B6D">
              <w:t xml:space="preserve"> </w:t>
            </w:r>
            <w:r w:rsidRPr="00745480">
              <w:t>to work with you, and also to develop my experience</w:t>
            </w:r>
            <w:r w:rsidR="00746B6D">
              <w:t xml:space="preserve"> </w:t>
            </w:r>
            <w:r w:rsidRPr="00745480">
              <w:t>in this field.</w:t>
            </w:r>
          </w:p>
          <w:p w:rsidR="00700019" w:rsidRPr="00700019" w:rsidRDefault="00700019" w:rsidP="00700019">
            <w:pPr>
              <w:pStyle w:val="Heading5"/>
              <w:rPr>
                <w:sz w:val="30"/>
              </w:rPr>
            </w:pPr>
            <w:r w:rsidRPr="00700019">
              <w:rPr>
                <w:sz w:val="30"/>
              </w:rPr>
              <w:t>Education</w:t>
            </w:r>
          </w:p>
          <w:p w:rsidR="00700019" w:rsidRDefault="00700019" w:rsidP="00700019">
            <w:r>
              <w:t>BS-Software Engineering, currently in</w:t>
            </w:r>
            <w:r w:rsidRPr="00E81E1A">
              <w:t xml:space="preserve"> 3rd year </w:t>
            </w:r>
            <w:r>
              <w:t>from Usman Institute of Technology,</w:t>
            </w:r>
            <w:r w:rsidRPr="00E81E1A">
              <w:t xml:space="preserve"> Karachi.</w:t>
            </w:r>
            <w:r w:rsidR="00CF6FD4">
              <w:t xml:space="preserve"> </w:t>
            </w:r>
            <w:r w:rsidR="00261DCA">
              <w:t>(CGPA: 3.</w:t>
            </w:r>
            <w:r w:rsidR="0044260A">
              <w:t>49</w:t>
            </w:r>
            <w:bookmarkStart w:id="0" w:name="_GoBack"/>
            <w:bookmarkEnd w:id="0"/>
            <w:r w:rsidR="00CF6FD4">
              <w:t>]</w:t>
            </w:r>
            <w:r>
              <w:t xml:space="preserve"> </w:t>
            </w:r>
            <w:r w:rsidRPr="00E81E1A">
              <w:t>[September, 2016 – Present]</w:t>
            </w:r>
          </w:p>
          <w:p w:rsidR="0092565E" w:rsidRDefault="0092565E" w:rsidP="00700019"/>
          <w:p w:rsidR="00700019" w:rsidRDefault="00700019" w:rsidP="00700019">
            <w:r>
              <w:t>Intermediate (Pre-E</w:t>
            </w:r>
            <w:r w:rsidRPr="00E81E1A">
              <w:t>ngineering</w:t>
            </w:r>
            <w:r>
              <w:t xml:space="preserve">), </w:t>
            </w:r>
            <w:r w:rsidRPr="00E81E1A">
              <w:t>A</w:t>
            </w:r>
            <w:r>
              <w:t>damjee Government Science C</w:t>
            </w:r>
            <w:r w:rsidRPr="00E81E1A">
              <w:t>ollege</w:t>
            </w:r>
            <w:r>
              <w:t>, K</w:t>
            </w:r>
            <w:r w:rsidRPr="00E81E1A">
              <w:t>arachi.</w:t>
            </w:r>
            <w:r>
              <w:t xml:space="preserve"> (</w:t>
            </w:r>
            <w:r w:rsidRPr="00E81E1A">
              <w:t>70.0%</w:t>
            </w:r>
            <w:r>
              <w:t xml:space="preserve">) </w:t>
            </w:r>
            <w:r w:rsidRPr="00E81E1A">
              <w:t>[August, 2014 – July, 2016]</w:t>
            </w:r>
          </w:p>
          <w:p w:rsidR="0092565E" w:rsidRDefault="0092565E" w:rsidP="00700019"/>
          <w:p w:rsidR="00700019" w:rsidRDefault="00700019" w:rsidP="00700019">
            <w:r>
              <w:t>Matriculation, Little Folk’s School</w:t>
            </w:r>
            <w:r w:rsidRPr="00E81E1A">
              <w:t xml:space="preserve"> B</w:t>
            </w:r>
            <w:r>
              <w:t xml:space="preserve">lock </w:t>
            </w:r>
            <w:r w:rsidRPr="00E81E1A">
              <w:t>‘F’ B</w:t>
            </w:r>
            <w:r>
              <w:t>ranch</w:t>
            </w:r>
            <w:r w:rsidRPr="00E81E1A">
              <w:t>, K</w:t>
            </w:r>
            <w:r>
              <w:t>arachi.</w:t>
            </w:r>
            <w:r w:rsidRPr="00E81E1A">
              <w:t xml:space="preserve"> </w:t>
            </w:r>
            <w:r>
              <w:t>(</w:t>
            </w:r>
            <w:r w:rsidRPr="00E81E1A">
              <w:t>83.0</w:t>
            </w:r>
            <w:r>
              <w:t xml:space="preserve">%). </w:t>
            </w:r>
            <w:r w:rsidRPr="00E81E1A">
              <w:t xml:space="preserve">[March, 2012 - June, </w:t>
            </w:r>
            <w:r>
              <w:t>2014]</w:t>
            </w:r>
          </w:p>
          <w:p w:rsidR="002C2CDD" w:rsidRPr="00746B6D" w:rsidRDefault="001E191E" w:rsidP="00700019">
            <w:pPr>
              <w:pStyle w:val="Heading5"/>
              <w:rPr>
                <w:sz w:val="30"/>
              </w:rPr>
            </w:pPr>
            <w:sdt>
              <w:sdtPr>
                <w:alias w:val="Skills:"/>
                <w:tag w:val="Skills:"/>
                <w:id w:val="1490835561"/>
                <w:placeholder>
                  <w:docPart w:val="8F5DCA60B55247FB80C5B79850F1F474"/>
                </w:placeholder>
                <w:temporary/>
                <w:showingPlcHdr/>
                <w15:appearance w15:val="hidden"/>
              </w:sdtPr>
              <w:sdtEndPr>
                <w:rPr>
                  <w:sz w:val="30"/>
                </w:rPr>
              </w:sdtEndPr>
              <w:sdtContent>
                <w:r w:rsidR="002C2CDD" w:rsidRPr="00700019">
                  <w:rPr>
                    <w:rStyle w:val="Heading5Char"/>
                    <w:sz w:val="30"/>
                    <w:szCs w:val="30"/>
                  </w:rPr>
                  <w:t>Skills</w:t>
                </w:r>
              </w:sdtContent>
            </w:sdt>
          </w:p>
          <w:p w:rsidR="00745480" w:rsidRPr="00E81E1A" w:rsidRDefault="00745480" w:rsidP="00746B6D">
            <w:r w:rsidRPr="00E81E1A">
              <w:t>Logic Building</w:t>
            </w:r>
            <w:r w:rsidR="00746B6D">
              <w:t xml:space="preserve">, </w:t>
            </w:r>
            <w:r w:rsidRPr="00E81E1A">
              <w:t>JAVA</w:t>
            </w:r>
            <w:r w:rsidR="00746B6D">
              <w:t xml:space="preserve">, </w:t>
            </w:r>
            <w:r w:rsidRPr="00E81E1A">
              <w:t>C#</w:t>
            </w:r>
            <w:r w:rsidR="00746B6D">
              <w:t xml:space="preserve">, </w:t>
            </w:r>
            <w:r w:rsidRPr="00E81E1A">
              <w:t>Artificial Intelligence</w:t>
            </w:r>
            <w:r w:rsidR="00746B6D">
              <w:t xml:space="preserve">, </w:t>
            </w:r>
            <w:r w:rsidRPr="00E81E1A">
              <w:t>Tolerance</w:t>
            </w:r>
            <w:r w:rsidR="00746B6D">
              <w:t xml:space="preserve">, </w:t>
            </w:r>
            <w:r w:rsidRPr="00E81E1A">
              <w:t>Psychology Understanding</w:t>
            </w:r>
            <w:r w:rsidR="00746B6D">
              <w:t>,</w:t>
            </w:r>
          </w:p>
          <w:p w:rsidR="00745480" w:rsidRPr="00E81E1A" w:rsidRDefault="00745480" w:rsidP="00746B6D">
            <w:r w:rsidRPr="00E81E1A">
              <w:t>UI/UX Design</w:t>
            </w:r>
            <w:r w:rsidR="00746B6D">
              <w:t xml:space="preserve">, </w:t>
            </w:r>
            <w:r w:rsidRPr="00E81E1A">
              <w:t>Communication</w:t>
            </w:r>
            <w:r w:rsidR="00746B6D">
              <w:t>,</w:t>
            </w:r>
          </w:p>
          <w:p w:rsidR="00745480" w:rsidRPr="00E81E1A" w:rsidRDefault="00745480" w:rsidP="00746B6D">
            <w:r w:rsidRPr="00E81E1A">
              <w:t>Adaptability</w:t>
            </w:r>
            <w:r w:rsidR="00746B6D">
              <w:t xml:space="preserve">, </w:t>
            </w:r>
            <w:r w:rsidRPr="00E81E1A">
              <w:t>Presentation</w:t>
            </w:r>
            <w:r w:rsidR="00746B6D">
              <w:t xml:space="preserve">, </w:t>
            </w:r>
            <w:r w:rsidRPr="00E81E1A">
              <w:t>Leadership</w:t>
            </w:r>
            <w:r w:rsidR="00746B6D">
              <w:t xml:space="preserve">, </w:t>
            </w:r>
            <w:r w:rsidRPr="00E81E1A">
              <w:t>Team Work</w:t>
            </w:r>
          </w:p>
          <w:p w:rsidR="00746B6D" w:rsidRDefault="00745480" w:rsidP="00746B6D">
            <w:r w:rsidRPr="00E81E1A">
              <w:t>Decision Making</w:t>
            </w:r>
          </w:p>
          <w:p w:rsidR="00746B6D" w:rsidRPr="00700019" w:rsidRDefault="00746B6D" w:rsidP="00746B6D">
            <w:pPr>
              <w:pStyle w:val="Heading5"/>
              <w:rPr>
                <w:sz w:val="30"/>
              </w:rPr>
            </w:pPr>
            <w:r w:rsidRPr="00700019">
              <w:rPr>
                <w:sz w:val="30"/>
              </w:rPr>
              <w:t>Tools</w:t>
            </w:r>
          </w:p>
          <w:p w:rsidR="00746B6D" w:rsidRPr="00746B6D" w:rsidRDefault="00746B6D" w:rsidP="00746B6D">
            <w:r w:rsidRPr="00746B6D">
              <w:t>Android Studio,</w:t>
            </w:r>
            <w:r>
              <w:t xml:space="preserve"> Visual Studio,</w:t>
            </w:r>
          </w:p>
          <w:p w:rsidR="00746B6D" w:rsidRPr="00906BEE" w:rsidRDefault="00746B6D" w:rsidP="003623BB">
            <w:r>
              <w:t>Java Eclipse</w:t>
            </w:r>
            <w:r w:rsidRPr="00746B6D">
              <w:t>, W</w:t>
            </w:r>
            <w:r>
              <w:t>ord</w:t>
            </w:r>
            <w:r w:rsidRPr="00746B6D">
              <w:t>,</w:t>
            </w:r>
            <w:r>
              <w:t xml:space="preserve"> PowerPoint, Excel, Illustrator, Photoshop</w:t>
            </w:r>
          </w:p>
        </w:tc>
        <w:tc>
          <w:tcPr>
            <w:tcW w:w="6462" w:type="dxa"/>
            <w:tcMar>
              <w:top w:w="504" w:type="dxa"/>
              <w:left w:w="0" w:type="dxa"/>
            </w:tcMar>
          </w:tcPr>
          <w:p w:rsidR="00745480" w:rsidRDefault="001E191E" w:rsidP="00745480">
            <w:pPr>
              <w:rPr>
                <w:sz w:val="24"/>
              </w:rPr>
            </w:pPr>
            <w:hyperlink r:id="rId10" w:history="1">
              <w:r w:rsidR="00745480" w:rsidRPr="00745480">
                <w:rPr>
                  <w:sz w:val="24"/>
                </w:rPr>
                <w:t>wamiqsiddiqui30@gmail.com</w:t>
              </w:r>
            </w:hyperlink>
            <w:r w:rsidR="00745480" w:rsidRPr="00745480">
              <w:rPr>
                <w:sz w:val="24"/>
              </w:rPr>
              <w:t xml:space="preserve"> |  03322684192 </w:t>
            </w:r>
          </w:p>
          <w:p w:rsidR="00745480" w:rsidRPr="00745480" w:rsidRDefault="00745480" w:rsidP="00745480">
            <w:r w:rsidRPr="00E81E1A">
              <w:t>Date of birth: 21 June, 1998</w:t>
            </w:r>
          </w:p>
          <w:p w:rsidR="002C2CDD" w:rsidRPr="0092565E" w:rsidRDefault="001E191E" w:rsidP="007569C1">
            <w:pPr>
              <w:pStyle w:val="Heading3"/>
              <w:rPr>
                <w:sz w:val="30"/>
              </w:rPr>
            </w:pPr>
            <w:sdt>
              <w:sdtPr>
                <w:alias w:val="Experience:"/>
                <w:tag w:val="Experience:"/>
                <w:id w:val="1217937480"/>
                <w:placeholder>
                  <w:docPart w:val="A0BB109D65EF47B68BF21D67D2876AA4"/>
                </w:placeholder>
                <w:temporary/>
                <w:showingPlcHdr/>
                <w15:appearance w15:val="hidden"/>
              </w:sdtPr>
              <w:sdtEndPr>
                <w:rPr>
                  <w:sz w:val="30"/>
                </w:rPr>
              </w:sdtEndPr>
              <w:sdtContent>
                <w:r w:rsidR="002C2CDD" w:rsidRPr="0092565E">
                  <w:rPr>
                    <w:sz w:val="30"/>
                    <w:szCs w:val="30"/>
                  </w:rPr>
                  <w:t>Experience</w:t>
                </w:r>
              </w:sdtContent>
            </w:sdt>
          </w:p>
          <w:p w:rsidR="002C2CDD" w:rsidRPr="00906BEE" w:rsidRDefault="00C46D39" w:rsidP="00C46D39">
            <w:pPr>
              <w:pStyle w:val="Heading4"/>
            </w:pPr>
            <w:r>
              <w:t>Graphic Designer</w:t>
            </w:r>
            <w:r w:rsidR="002C2CDD" w:rsidRPr="00906BEE">
              <w:t xml:space="preserve"> • </w:t>
            </w:r>
            <w:r>
              <w:t>niteware solutions</w:t>
            </w:r>
            <w:r w:rsidR="002C2CDD" w:rsidRPr="00906BEE">
              <w:t xml:space="preserve"> • </w:t>
            </w:r>
            <w:r>
              <w:t>May 2018</w:t>
            </w:r>
            <w:r w:rsidR="00F47E97" w:rsidRPr="00906BEE">
              <w:t xml:space="preserve"> – </w:t>
            </w:r>
            <w:r>
              <w:t>present</w:t>
            </w:r>
          </w:p>
          <w:p w:rsidR="002C2CDD" w:rsidRDefault="000E4FCF" w:rsidP="00CB5613">
            <w:r>
              <w:t>It’s a lean startup along with university mates</w:t>
            </w:r>
            <w:r w:rsidR="00CB5613">
              <w:t xml:space="preserve">. As a part of graphics team I have worked on multiple freelance projects </w:t>
            </w:r>
            <w:r w:rsidR="00700019">
              <w:t xml:space="preserve">(logo design, poster design and UI/UX design) </w:t>
            </w:r>
            <w:r w:rsidR="00CB5613">
              <w:t>and promotional campaigns.</w:t>
            </w:r>
          </w:p>
          <w:p w:rsidR="00700019" w:rsidRPr="00906BEE" w:rsidRDefault="00700019" w:rsidP="00700019">
            <w:pPr>
              <w:pStyle w:val="Heading4"/>
            </w:pPr>
            <w:r>
              <w:t>Head graphics designer</w:t>
            </w:r>
            <w:r w:rsidRPr="00906BEE">
              <w:t xml:space="preserve">• </w:t>
            </w:r>
            <w:r>
              <w:t>Student welfare society uit</w:t>
            </w:r>
            <w:r w:rsidRPr="00906BEE">
              <w:t xml:space="preserve">• </w:t>
            </w:r>
            <w:r>
              <w:t>aug 2017</w:t>
            </w:r>
            <w:r w:rsidRPr="00906BEE">
              <w:t xml:space="preserve"> – </w:t>
            </w:r>
            <w:r>
              <w:t>present</w:t>
            </w:r>
          </w:p>
          <w:p w:rsidR="002C2CDD" w:rsidRDefault="00700019" w:rsidP="00700019">
            <w:r>
              <w:t>I supervise all graphic related activities in all events organized by the Student Welfare Society Uit.</w:t>
            </w:r>
          </w:p>
          <w:p w:rsidR="00700019" w:rsidRDefault="00700019" w:rsidP="003A3AF4">
            <w:pPr>
              <w:pStyle w:val="Heading4"/>
            </w:pPr>
            <w:r>
              <w:t>Event organizer</w:t>
            </w:r>
            <w:r w:rsidRPr="00906BEE">
              <w:t xml:space="preserve">• </w:t>
            </w:r>
            <w:r>
              <w:t>welcome party 2018</w:t>
            </w:r>
            <w:r w:rsidRPr="00906BEE">
              <w:t xml:space="preserve">• </w:t>
            </w:r>
            <w:r w:rsidRPr="003A3AF4">
              <w:t>d</w:t>
            </w:r>
            <w:r w:rsidR="003A3AF4">
              <w:t>ec 2018</w:t>
            </w:r>
          </w:p>
          <w:p w:rsidR="00700019" w:rsidRDefault="003A3AF4" w:rsidP="00700019">
            <w:r>
              <w:t>Handled the Registration Department</w:t>
            </w:r>
          </w:p>
          <w:p w:rsidR="00A47E65" w:rsidRPr="00FC5138" w:rsidRDefault="00A47E65" w:rsidP="00FC5138">
            <w:pPr>
              <w:pStyle w:val="Heading4"/>
            </w:pPr>
            <w:r>
              <w:t>graphic designer</w:t>
            </w:r>
            <w:r w:rsidRPr="00906BEE">
              <w:t xml:space="preserve">• </w:t>
            </w:r>
            <w:r>
              <w:t>uitcs-acm</w:t>
            </w:r>
            <w:r w:rsidRPr="00906BEE">
              <w:t xml:space="preserve">• </w:t>
            </w:r>
            <w:r>
              <w:t>sept 2018 – present</w:t>
            </w:r>
          </w:p>
          <w:p w:rsidR="003A3AF4" w:rsidRDefault="00A47E65" w:rsidP="00700019">
            <w:r>
              <w:t>Poster Designing, Te</w:t>
            </w:r>
            <w:r w:rsidR="00FC5138">
              <w:t>mplate Designing</w:t>
            </w:r>
          </w:p>
          <w:p w:rsidR="003623BB" w:rsidRDefault="003A3AF4" w:rsidP="003623BB">
            <w:pPr>
              <w:pStyle w:val="Heading4"/>
            </w:pPr>
            <w:r>
              <w:t>Volunteer</w:t>
            </w:r>
            <w:r w:rsidRPr="00906BEE">
              <w:t xml:space="preserve">• </w:t>
            </w:r>
            <w:r>
              <w:t>Plantation activity</w:t>
            </w:r>
            <w:r w:rsidRPr="00906BEE">
              <w:t xml:space="preserve">• </w:t>
            </w:r>
            <w:r>
              <w:t>sept 2018</w:t>
            </w:r>
          </w:p>
          <w:p w:rsidR="002C2CDD" w:rsidRPr="00906BEE" w:rsidRDefault="00CB5613" w:rsidP="003623BB">
            <w:pPr>
              <w:pStyle w:val="Heading3"/>
            </w:pPr>
            <w:r>
              <w:t>Projects</w:t>
            </w:r>
          </w:p>
          <w:p w:rsidR="00CB5613" w:rsidRDefault="00CB5613" w:rsidP="00CB5613">
            <w:pPr>
              <w:pStyle w:val="ListParagraph"/>
              <w:numPr>
                <w:ilvl w:val="0"/>
                <w:numId w:val="11"/>
              </w:numPr>
            </w:pPr>
            <w:r>
              <w:t>Connect 3 Game using Java on Android Studio;</w:t>
            </w:r>
          </w:p>
          <w:p w:rsidR="00CB5613" w:rsidRPr="00E81E1A" w:rsidRDefault="00CB5613" w:rsidP="00700019">
            <w:pPr>
              <w:pStyle w:val="ListParagraph"/>
              <w:numPr>
                <w:ilvl w:val="0"/>
                <w:numId w:val="11"/>
              </w:numPr>
            </w:pPr>
            <w:r w:rsidRPr="00E81E1A">
              <w:t>P</w:t>
            </w:r>
            <w:r>
              <w:t>articipant of</w:t>
            </w:r>
            <w:r w:rsidRPr="00E81E1A">
              <w:t xml:space="preserve"> PROCOM’19 M</w:t>
            </w:r>
            <w:r>
              <w:t>obile app development c</w:t>
            </w:r>
            <w:r w:rsidR="00700019">
              <w:t>ompetition. Developed</w:t>
            </w:r>
            <w:r>
              <w:t xml:space="preserve"> </w:t>
            </w:r>
            <w:r w:rsidRPr="00E81E1A">
              <w:t>“I</w:t>
            </w:r>
            <w:r>
              <w:t>s Wakt</w:t>
            </w:r>
            <w:r w:rsidR="00700019">
              <w:t>” app</w:t>
            </w:r>
            <w:r>
              <w:t xml:space="preserve"> </w:t>
            </w:r>
            <w:r w:rsidRPr="00E81E1A">
              <w:t>(</w:t>
            </w:r>
            <w:r>
              <w:t>using Java</w:t>
            </w:r>
            <w:r w:rsidRPr="00E81E1A">
              <w:t>)</w:t>
            </w:r>
          </w:p>
          <w:p w:rsidR="00CB5613" w:rsidRDefault="00CB5613" w:rsidP="00CB5613">
            <w:pPr>
              <w:pStyle w:val="ListParagraph"/>
              <w:numPr>
                <w:ilvl w:val="0"/>
                <w:numId w:val="11"/>
              </w:numPr>
            </w:pPr>
            <w:r>
              <w:t>Bank Management System using C#, Web form application</w:t>
            </w:r>
          </w:p>
          <w:p w:rsidR="00CB5613" w:rsidRDefault="00CB5613" w:rsidP="00CB5613">
            <w:pPr>
              <w:pStyle w:val="ListParagraph"/>
              <w:numPr>
                <w:ilvl w:val="0"/>
                <w:numId w:val="11"/>
              </w:numPr>
            </w:pPr>
            <w:r>
              <w:t>Hotel Management System using C#, Windows form application</w:t>
            </w:r>
          </w:p>
          <w:p w:rsidR="00700019" w:rsidRDefault="00700019" w:rsidP="00CB5613">
            <w:pPr>
              <w:pStyle w:val="ListParagraph"/>
              <w:numPr>
                <w:ilvl w:val="0"/>
                <w:numId w:val="11"/>
              </w:numPr>
            </w:pPr>
            <w:r>
              <w:t>Rat in a Maze Algorithm on C#</w:t>
            </w:r>
          </w:p>
          <w:p w:rsidR="00741125" w:rsidRPr="00906BEE" w:rsidRDefault="003A3AF4" w:rsidP="003623BB">
            <w:pPr>
              <w:pStyle w:val="ListParagraph"/>
              <w:numPr>
                <w:ilvl w:val="0"/>
                <w:numId w:val="11"/>
              </w:numPr>
            </w:pPr>
            <w:r>
              <w:t>Space Shooter Game on Unity</w:t>
            </w:r>
          </w:p>
        </w:tc>
      </w:tr>
    </w:tbl>
    <w:p w:rsidR="003623BB" w:rsidRPr="00746B6D" w:rsidRDefault="003623BB" w:rsidP="003623BB"/>
    <w:sectPr w:rsidR="003623BB" w:rsidRPr="00746B6D" w:rsidSect="00EF7CC9">
      <w:footerReference w:type="defaul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91E" w:rsidRDefault="001E191E" w:rsidP="00713050">
      <w:pPr>
        <w:spacing w:line="240" w:lineRule="auto"/>
      </w:pPr>
      <w:r>
        <w:separator/>
      </w:r>
    </w:p>
  </w:endnote>
  <w:endnote w:type="continuationSeparator" w:id="0">
    <w:p w:rsidR="001E191E" w:rsidRDefault="001E191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92565E">
          <w:pPr>
            <w:pStyle w:val="Footer"/>
            <w:jc w:val="left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92565E">
          <w:pPr>
            <w:pStyle w:val="Footer"/>
            <w:jc w:val="left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p w:rsidR="00C2098A" w:rsidRDefault="00C2098A" w:rsidP="00217980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91E" w:rsidRDefault="001E191E" w:rsidP="00713050">
      <w:pPr>
        <w:spacing w:line="240" w:lineRule="auto"/>
      </w:pPr>
      <w:r>
        <w:separator/>
      </w:r>
    </w:p>
  </w:footnote>
  <w:footnote w:type="continuationSeparator" w:id="0">
    <w:p w:rsidR="001E191E" w:rsidRDefault="001E191E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F3A0EED"/>
    <w:multiLevelType w:val="hybridMultilevel"/>
    <w:tmpl w:val="7F52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80"/>
    <w:rsid w:val="00091382"/>
    <w:rsid w:val="000A07DA"/>
    <w:rsid w:val="000A2BFA"/>
    <w:rsid w:val="000B0619"/>
    <w:rsid w:val="000B61CA"/>
    <w:rsid w:val="000E4FCF"/>
    <w:rsid w:val="000F7610"/>
    <w:rsid w:val="00114ED7"/>
    <w:rsid w:val="001300CA"/>
    <w:rsid w:val="00140B0E"/>
    <w:rsid w:val="00162830"/>
    <w:rsid w:val="001A5CA9"/>
    <w:rsid w:val="001B2AC1"/>
    <w:rsid w:val="001B403A"/>
    <w:rsid w:val="001E191E"/>
    <w:rsid w:val="001F4583"/>
    <w:rsid w:val="00217980"/>
    <w:rsid w:val="00261DCA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23BB"/>
    <w:rsid w:val="00364079"/>
    <w:rsid w:val="003A3AF4"/>
    <w:rsid w:val="003C5528"/>
    <w:rsid w:val="003D03E5"/>
    <w:rsid w:val="004077FB"/>
    <w:rsid w:val="004244FF"/>
    <w:rsid w:val="00424DD9"/>
    <w:rsid w:val="004305E4"/>
    <w:rsid w:val="0044260A"/>
    <w:rsid w:val="0046104A"/>
    <w:rsid w:val="004717C5"/>
    <w:rsid w:val="004A24CC"/>
    <w:rsid w:val="00523479"/>
    <w:rsid w:val="00543DB7"/>
    <w:rsid w:val="005729B0"/>
    <w:rsid w:val="00583E4F"/>
    <w:rsid w:val="00641630"/>
    <w:rsid w:val="00643B78"/>
    <w:rsid w:val="00684488"/>
    <w:rsid w:val="006A3CE7"/>
    <w:rsid w:val="006A7746"/>
    <w:rsid w:val="006C4C50"/>
    <w:rsid w:val="006D76B1"/>
    <w:rsid w:val="00700019"/>
    <w:rsid w:val="00713050"/>
    <w:rsid w:val="00741125"/>
    <w:rsid w:val="00745480"/>
    <w:rsid w:val="00746B6D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2565E"/>
    <w:rsid w:val="00985D58"/>
    <w:rsid w:val="009B3C40"/>
    <w:rsid w:val="009C7F9E"/>
    <w:rsid w:val="009E71C6"/>
    <w:rsid w:val="009F7AD9"/>
    <w:rsid w:val="00A42540"/>
    <w:rsid w:val="00A47E65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46D39"/>
    <w:rsid w:val="00C5444A"/>
    <w:rsid w:val="00C612DA"/>
    <w:rsid w:val="00C62C50"/>
    <w:rsid w:val="00C7741E"/>
    <w:rsid w:val="00C875AB"/>
    <w:rsid w:val="00CA3DF1"/>
    <w:rsid w:val="00CA4581"/>
    <w:rsid w:val="00CB5613"/>
    <w:rsid w:val="00CD6F2F"/>
    <w:rsid w:val="00CE18D5"/>
    <w:rsid w:val="00CF6FD4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1560"/>
    <w:rsid w:val="00E86C2B"/>
    <w:rsid w:val="00EB2D52"/>
    <w:rsid w:val="00EF7CC9"/>
    <w:rsid w:val="00F207C0"/>
    <w:rsid w:val="00F20AE5"/>
    <w:rsid w:val="00F47E97"/>
    <w:rsid w:val="00F60BC7"/>
    <w:rsid w:val="00F645C7"/>
    <w:rsid w:val="00F67225"/>
    <w:rsid w:val="00FC513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5B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DDDDD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DDDDDD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DDDDDD" w:themeColor="accent1"/>
        <w:left w:val="single" w:sz="2" w:space="10" w:color="DDDDDD" w:themeColor="accent1"/>
        <w:bottom w:val="single" w:sz="2" w:space="10" w:color="DDDDDD" w:themeColor="accent1"/>
        <w:right w:val="single" w:sz="2" w:space="10" w:color="DDDDDD" w:themeColor="accent1"/>
      </w:pBdr>
      <w:ind w:left="1152" w:right="1152"/>
    </w:pPr>
    <w:rPr>
      <w:rFonts w:eastAsiaTheme="minorEastAsia"/>
      <w:i/>
      <w:iCs/>
      <w:color w:val="A5A5A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1919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A5A5A5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A5A5A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wamiqsiddiqui30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3C549FCB3C43BCB88409B7F30D7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C5147-E4B2-48D6-BC36-53670D85A8D2}"/>
      </w:docPartPr>
      <w:docPartBody>
        <w:p w:rsidR="00F4244B" w:rsidRDefault="00D45275">
          <w:pPr>
            <w:pStyle w:val="183C549FCB3C43BCB88409B7F30D7923"/>
          </w:pPr>
          <w:r w:rsidRPr="00906BEE">
            <w:t>Objective</w:t>
          </w:r>
        </w:p>
      </w:docPartBody>
    </w:docPart>
    <w:docPart>
      <w:docPartPr>
        <w:name w:val="8F5DCA60B55247FB80C5B79850F1F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41A6C-8219-4808-93D7-A9B603836C32}"/>
      </w:docPartPr>
      <w:docPartBody>
        <w:p w:rsidR="00F4244B" w:rsidRDefault="00D45275">
          <w:pPr>
            <w:pStyle w:val="8F5DCA60B55247FB80C5B79850F1F474"/>
          </w:pPr>
          <w:r w:rsidRPr="00906BEE">
            <w:t>Skills</w:t>
          </w:r>
        </w:p>
      </w:docPartBody>
    </w:docPart>
    <w:docPart>
      <w:docPartPr>
        <w:name w:val="A0BB109D65EF47B68BF21D67D2876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D913C-CD39-4EA3-B499-FA9FA13BD6A2}"/>
      </w:docPartPr>
      <w:docPartBody>
        <w:p w:rsidR="00F4244B" w:rsidRDefault="00D45275">
          <w:pPr>
            <w:pStyle w:val="A0BB109D65EF47B68BF21D67D2876AA4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A6F"/>
    <w:rsid w:val="00453A6F"/>
    <w:rsid w:val="00D45275"/>
    <w:rsid w:val="00E505B2"/>
    <w:rsid w:val="00F4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00E32BD92C4EBFBD4F3459FAB3E201">
    <w:name w:val="2900E32BD92C4EBFBD4F3459FAB3E201"/>
  </w:style>
  <w:style w:type="paragraph" w:customStyle="1" w:styleId="183C549FCB3C43BCB88409B7F30D7923">
    <w:name w:val="183C549FCB3C43BCB88409B7F30D7923"/>
  </w:style>
  <w:style w:type="paragraph" w:customStyle="1" w:styleId="06839B77BEC34975BADCE3D1E6ABE88E">
    <w:name w:val="06839B77BEC34975BADCE3D1E6ABE88E"/>
  </w:style>
  <w:style w:type="paragraph" w:customStyle="1" w:styleId="8F5DCA60B55247FB80C5B79850F1F474">
    <w:name w:val="8F5DCA60B55247FB80C5B79850F1F474"/>
  </w:style>
  <w:style w:type="paragraph" w:customStyle="1" w:styleId="E5DEF78325EA433FA77EA7CD19020874">
    <w:name w:val="E5DEF78325EA433FA77EA7CD19020874"/>
  </w:style>
  <w:style w:type="paragraph" w:customStyle="1" w:styleId="9F9EE5875E1C405FA362BA5210095D54">
    <w:name w:val="9F9EE5875E1C405FA362BA5210095D54"/>
  </w:style>
  <w:style w:type="paragraph" w:customStyle="1" w:styleId="C5BA30E7F00C43C18235D27C1B50CE18">
    <w:name w:val="C5BA30E7F00C43C18235D27C1B50CE18"/>
  </w:style>
  <w:style w:type="paragraph" w:customStyle="1" w:styleId="F706EE3C0814444C93693AD0C500E9FF">
    <w:name w:val="F706EE3C0814444C93693AD0C500E9FF"/>
  </w:style>
  <w:style w:type="paragraph" w:customStyle="1" w:styleId="A0BB109D65EF47B68BF21D67D2876AA4">
    <w:name w:val="A0BB109D65EF47B68BF21D67D2876AA4"/>
  </w:style>
  <w:style w:type="paragraph" w:customStyle="1" w:styleId="1F93A6F548034EE69A19E27B7CE3D8BE">
    <w:name w:val="1F93A6F548034EE69A19E27B7CE3D8BE"/>
  </w:style>
  <w:style w:type="paragraph" w:customStyle="1" w:styleId="5649637AC7BC4447AB5E081BA5F29743">
    <w:name w:val="5649637AC7BC4447AB5E081BA5F29743"/>
  </w:style>
  <w:style w:type="paragraph" w:customStyle="1" w:styleId="6ED7F8082ED24C13A81C71509693D59B">
    <w:name w:val="6ED7F8082ED24C13A81C71509693D59B"/>
  </w:style>
  <w:style w:type="paragraph" w:customStyle="1" w:styleId="A63BDFAD9ED5478684AEF7A041AEEA6C">
    <w:name w:val="A63BDFAD9ED5478684AEF7A041AEEA6C"/>
  </w:style>
  <w:style w:type="paragraph" w:customStyle="1" w:styleId="1036755EF00B4AABB1D0B042BAED668A">
    <w:name w:val="1036755EF00B4AABB1D0B042BAED668A"/>
  </w:style>
  <w:style w:type="paragraph" w:customStyle="1" w:styleId="4BF3B1F5A0254C7D9878CA664E6C8084">
    <w:name w:val="4BF3B1F5A0254C7D9878CA664E6C8084"/>
  </w:style>
  <w:style w:type="paragraph" w:customStyle="1" w:styleId="F2A8483D2FDD43CFB06D84F3B233E44C">
    <w:name w:val="F2A8483D2FDD43CFB06D84F3B233E44C"/>
  </w:style>
  <w:style w:type="paragraph" w:customStyle="1" w:styleId="99F8163AD71849D4B212936174A237D4">
    <w:name w:val="99F8163AD71849D4B212936174A237D4"/>
  </w:style>
  <w:style w:type="paragraph" w:customStyle="1" w:styleId="CF35A2E09F904A618B719C6674516E08">
    <w:name w:val="CF35A2E09F904A618B719C6674516E08"/>
  </w:style>
  <w:style w:type="paragraph" w:customStyle="1" w:styleId="1951F8E0AB7D41568871106F3FA41EB8">
    <w:name w:val="1951F8E0AB7D41568871106F3FA41EB8"/>
  </w:style>
  <w:style w:type="paragraph" w:customStyle="1" w:styleId="63F2E23AD8A249D4ACD61C688E06D599">
    <w:name w:val="63F2E23AD8A249D4ACD61C688E06D599"/>
  </w:style>
  <w:style w:type="paragraph" w:customStyle="1" w:styleId="6A0D73BAD27A42798B46492E9337F8E8">
    <w:name w:val="6A0D73BAD27A42798B46492E9337F8E8"/>
  </w:style>
  <w:style w:type="paragraph" w:customStyle="1" w:styleId="4D815064DA3A4C97BF4FC798B1BDA724">
    <w:name w:val="4D815064DA3A4C97BF4FC798B1BDA724"/>
  </w:style>
  <w:style w:type="paragraph" w:customStyle="1" w:styleId="3CB7F443154D41018693766CD7CE339A">
    <w:name w:val="3CB7F443154D41018693766CD7CE339A"/>
  </w:style>
  <w:style w:type="paragraph" w:customStyle="1" w:styleId="C252F21E84414963953447B22E517DE7">
    <w:name w:val="C252F21E84414963953447B22E517DE7"/>
  </w:style>
  <w:style w:type="paragraph" w:customStyle="1" w:styleId="52DD330669344D1B9197422837CFBBDB">
    <w:name w:val="52DD330669344D1B9197422837CFBBDB"/>
  </w:style>
  <w:style w:type="paragraph" w:customStyle="1" w:styleId="0A2D7B4ECE3C4DC6A769C5BEEC1B3FB3">
    <w:name w:val="0A2D7B4ECE3C4DC6A769C5BEEC1B3FB3"/>
  </w:style>
  <w:style w:type="paragraph" w:customStyle="1" w:styleId="0925088AA3814E6FB3A2791EFB787846">
    <w:name w:val="0925088AA3814E6FB3A2791EFB787846"/>
  </w:style>
  <w:style w:type="paragraph" w:customStyle="1" w:styleId="9F22E39CA7B64476B0966B17988186E6">
    <w:name w:val="9F22E39CA7B64476B0966B17988186E6"/>
  </w:style>
  <w:style w:type="paragraph" w:customStyle="1" w:styleId="5D25EB61B9514B2BA3E3111B3C01FC69">
    <w:name w:val="5D25EB61B9514B2BA3E3111B3C01FC69"/>
  </w:style>
  <w:style w:type="paragraph" w:customStyle="1" w:styleId="26E857F57381429A92AE3DBDA37885D1">
    <w:name w:val="26E857F57381429A92AE3DBDA37885D1"/>
  </w:style>
  <w:style w:type="paragraph" w:customStyle="1" w:styleId="BDE2E95E33054567859431B9F412752E">
    <w:name w:val="BDE2E95E33054567859431B9F412752E"/>
    <w:rsid w:val="00453A6F"/>
  </w:style>
  <w:style w:type="paragraph" w:customStyle="1" w:styleId="8932A7F28AC7441DA25A00D2AB54E1C0">
    <w:name w:val="8932A7F28AC7441DA25A00D2AB54E1C0"/>
    <w:rsid w:val="00453A6F"/>
  </w:style>
  <w:style w:type="paragraph" w:customStyle="1" w:styleId="A0817D5F71EE477D9237AF57A9E376A1">
    <w:name w:val="A0817D5F71EE477D9237AF57A9E376A1"/>
    <w:rsid w:val="00453A6F"/>
  </w:style>
  <w:style w:type="paragraph" w:customStyle="1" w:styleId="AB391BA61622481A8C6CEAB6C1EC1F51">
    <w:name w:val="AB391BA61622481A8C6CEAB6C1EC1F51"/>
    <w:rsid w:val="00453A6F"/>
  </w:style>
  <w:style w:type="paragraph" w:customStyle="1" w:styleId="81BAE920FCB047DEAFF032523AF385F2">
    <w:name w:val="81BAE920FCB047DEAFF032523AF385F2"/>
    <w:rsid w:val="00453A6F"/>
  </w:style>
  <w:style w:type="paragraph" w:customStyle="1" w:styleId="1EAF149C69E64936A3C21945C4886BAB">
    <w:name w:val="1EAF149C69E64936A3C21945C4886BAB"/>
    <w:rsid w:val="00453A6F"/>
  </w:style>
  <w:style w:type="paragraph" w:customStyle="1" w:styleId="AD9A209CA006461EBEA19B8BA876F60D">
    <w:name w:val="AD9A209CA006461EBEA19B8BA876F60D"/>
    <w:rsid w:val="00453A6F"/>
  </w:style>
  <w:style w:type="paragraph" w:customStyle="1" w:styleId="A5DE6DC9BF0E403D96853A8EDA6B9247">
    <w:name w:val="A5DE6DC9BF0E403D96853A8EDA6B9247"/>
    <w:rsid w:val="00453A6F"/>
  </w:style>
  <w:style w:type="paragraph" w:customStyle="1" w:styleId="DDAFCD5656AD43FA8AB0BEA59D9C695B">
    <w:name w:val="DDAFCD5656AD43FA8AB0BEA59D9C695B"/>
    <w:rsid w:val="00453A6F"/>
  </w:style>
  <w:style w:type="paragraph" w:customStyle="1" w:styleId="DFBC6397C1244904B20CAA6DA5C39673">
    <w:name w:val="DFBC6397C1244904B20CAA6DA5C39673"/>
    <w:rsid w:val="00453A6F"/>
  </w:style>
  <w:style w:type="paragraph" w:customStyle="1" w:styleId="546790D0B584421FADC2EA6ECF82D6FE">
    <w:name w:val="546790D0B584421FADC2EA6ECF82D6FE"/>
    <w:rsid w:val="00453A6F"/>
  </w:style>
  <w:style w:type="paragraph" w:customStyle="1" w:styleId="60A9D8EE2F4D4F4C9853CF14545CB647">
    <w:name w:val="60A9D8EE2F4D4F4C9853CF14545CB647"/>
    <w:rsid w:val="00453A6F"/>
  </w:style>
  <w:style w:type="paragraph" w:customStyle="1" w:styleId="8DBC27122A7349FE903D745E1E0F1D39">
    <w:name w:val="8DBC27122A7349FE903D745E1E0F1D39"/>
    <w:rsid w:val="00453A6F"/>
  </w:style>
  <w:style w:type="paragraph" w:customStyle="1" w:styleId="BC115BB969B94B98B029AA5B5243F00F">
    <w:name w:val="BC115BB969B94B98B029AA5B5243F00F"/>
    <w:rsid w:val="00453A6F"/>
  </w:style>
  <w:style w:type="paragraph" w:customStyle="1" w:styleId="068B8F45AF9941FF92756A1BB7096D5A">
    <w:name w:val="068B8F45AF9941FF92756A1BB7096D5A"/>
    <w:rsid w:val="00453A6F"/>
  </w:style>
  <w:style w:type="paragraph" w:customStyle="1" w:styleId="2DC340363AEB4FF2A9D8E1C2AF156B2C">
    <w:name w:val="2DC340363AEB4FF2A9D8E1C2AF156B2C"/>
    <w:rsid w:val="00453A6F"/>
  </w:style>
  <w:style w:type="paragraph" w:customStyle="1" w:styleId="4B6DF13D628C43F097C762447A9F3535">
    <w:name w:val="4B6DF13D628C43F097C762447A9F3535"/>
    <w:rsid w:val="00453A6F"/>
  </w:style>
  <w:style w:type="paragraph" w:customStyle="1" w:styleId="D9E3D846A0634AD785E0EBD9B5FF5071">
    <w:name w:val="D9E3D846A0634AD785E0EBD9B5FF5071"/>
    <w:rsid w:val="00453A6F"/>
  </w:style>
  <w:style w:type="paragraph" w:customStyle="1" w:styleId="FAFFBAF882C945C89EA5AD54F999E593">
    <w:name w:val="FAFFBAF882C945C89EA5AD54F999E593"/>
    <w:rsid w:val="00453A6F"/>
  </w:style>
  <w:style w:type="paragraph" w:customStyle="1" w:styleId="C80BF6A898E7459FAA98455E685D53B9">
    <w:name w:val="C80BF6A898E7459FAA98455E685D53B9"/>
    <w:rsid w:val="00453A6F"/>
  </w:style>
  <w:style w:type="paragraph" w:customStyle="1" w:styleId="A182F519D1D246CD9014751C5C91D33D">
    <w:name w:val="A182F519D1D246CD9014751C5C91D33D"/>
    <w:rsid w:val="00453A6F"/>
  </w:style>
  <w:style w:type="paragraph" w:customStyle="1" w:styleId="DCC5F3AF98764473AD32B9C771751106">
    <w:name w:val="DCC5F3AF98764473AD32B9C771751106"/>
    <w:rsid w:val="00453A6F"/>
  </w:style>
  <w:style w:type="paragraph" w:customStyle="1" w:styleId="11766FDACAA446079D4A11DF8E03984E">
    <w:name w:val="11766FDACAA446079D4A11DF8E03984E"/>
    <w:rsid w:val="00453A6F"/>
  </w:style>
  <w:style w:type="paragraph" w:customStyle="1" w:styleId="E4D43FAEE66F483A946710E37672CEDB">
    <w:name w:val="E4D43FAEE66F483A946710E37672CEDB"/>
    <w:rsid w:val="00453A6F"/>
  </w:style>
  <w:style w:type="paragraph" w:customStyle="1" w:styleId="DD2A8A47FEC9419A8E8B2314B0EEEDEE">
    <w:name w:val="DD2A8A47FEC9419A8E8B2314B0EEEDEE"/>
    <w:rsid w:val="00453A6F"/>
  </w:style>
  <w:style w:type="paragraph" w:customStyle="1" w:styleId="10250E666C1C4075B7AF65DF4C48DEE2">
    <w:name w:val="10250E666C1C4075B7AF65DF4C48DEE2"/>
    <w:rsid w:val="00453A6F"/>
  </w:style>
  <w:style w:type="paragraph" w:customStyle="1" w:styleId="BC0349D09220420A98E39D0A2A074CEC">
    <w:name w:val="BC0349D09220420A98E39D0A2A074CEC"/>
    <w:rsid w:val="00453A6F"/>
  </w:style>
  <w:style w:type="paragraph" w:customStyle="1" w:styleId="E23C9E03A069493195B45D1F6CD94D94">
    <w:name w:val="E23C9E03A069493195B45D1F6CD94D94"/>
    <w:rsid w:val="00453A6F"/>
  </w:style>
  <w:style w:type="paragraph" w:customStyle="1" w:styleId="EDA10F4EA77E47928179148E4850CBF8">
    <w:name w:val="EDA10F4EA77E47928179148E4850CBF8"/>
    <w:rsid w:val="00453A6F"/>
  </w:style>
  <w:style w:type="paragraph" w:customStyle="1" w:styleId="5B14F583BEBC42EA8D6E0243C7EF06AF">
    <w:name w:val="5B14F583BEBC42EA8D6E0243C7EF06AF"/>
    <w:rsid w:val="00453A6F"/>
  </w:style>
  <w:style w:type="paragraph" w:customStyle="1" w:styleId="7BC009EB87C342918B8D115613CA6E92">
    <w:name w:val="7BC009EB87C342918B8D115613CA6E92"/>
    <w:rsid w:val="00453A6F"/>
  </w:style>
  <w:style w:type="paragraph" w:customStyle="1" w:styleId="3A9DF4E104824C75BE08C0F0378CB456">
    <w:name w:val="3A9DF4E104824C75BE08C0F0378CB456"/>
    <w:rsid w:val="00453A6F"/>
  </w:style>
  <w:style w:type="paragraph" w:customStyle="1" w:styleId="2112BBE837974B77B21528AEF21E9C37">
    <w:name w:val="2112BBE837974B77B21528AEF21E9C37"/>
    <w:rsid w:val="00453A6F"/>
  </w:style>
  <w:style w:type="paragraph" w:customStyle="1" w:styleId="70969A1269004045B4D6C30E129E8061">
    <w:name w:val="70969A1269004045B4D6C30E129E8061"/>
    <w:rsid w:val="00453A6F"/>
  </w:style>
  <w:style w:type="paragraph" w:customStyle="1" w:styleId="F572705A4A304680B3D88F8D205D8448">
    <w:name w:val="F572705A4A304680B3D88F8D205D8448"/>
    <w:rsid w:val="00453A6F"/>
  </w:style>
  <w:style w:type="paragraph" w:customStyle="1" w:styleId="186A6F13FBAE45EF91F99D5013D59B3A">
    <w:name w:val="186A6F13FBAE45EF91F99D5013D59B3A"/>
    <w:rsid w:val="00453A6F"/>
  </w:style>
  <w:style w:type="paragraph" w:customStyle="1" w:styleId="F8F79639A5F040E2A96A61455FF5E432">
    <w:name w:val="F8F79639A5F040E2A96A61455FF5E432"/>
    <w:rsid w:val="00453A6F"/>
  </w:style>
  <w:style w:type="paragraph" w:customStyle="1" w:styleId="3F97592019AB49EBAB1804C9E94DCF93">
    <w:name w:val="3F97592019AB49EBAB1804C9E94DCF93"/>
    <w:rsid w:val="00453A6F"/>
  </w:style>
  <w:style w:type="paragraph" w:customStyle="1" w:styleId="6DED0B5B98C74199A530101D1D8F49DD">
    <w:name w:val="6DED0B5B98C74199A530101D1D8F49DD"/>
    <w:rsid w:val="00453A6F"/>
  </w:style>
  <w:style w:type="paragraph" w:customStyle="1" w:styleId="0A6C2A3EA0F54289ACE404C1016D1D8B">
    <w:name w:val="0A6C2A3EA0F54289ACE404C1016D1D8B"/>
    <w:rsid w:val="00453A6F"/>
  </w:style>
  <w:style w:type="paragraph" w:customStyle="1" w:styleId="6EE46CD685CB4D108283688CA0CF284A">
    <w:name w:val="6EE46CD685CB4D108283688CA0CF284A"/>
    <w:rsid w:val="00453A6F"/>
  </w:style>
  <w:style w:type="paragraph" w:customStyle="1" w:styleId="CC8544032E3D4E3EA9C9ADF0A636AC02">
    <w:name w:val="CC8544032E3D4E3EA9C9ADF0A636AC02"/>
    <w:rsid w:val="00453A6F"/>
  </w:style>
  <w:style w:type="paragraph" w:customStyle="1" w:styleId="614EC1B8012B430A84DF970E4F294DF6">
    <w:name w:val="614EC1B8012B430A84DF970E4F294DF6"/>
    <w:rsid w:val="00453A6F"/>
  </w:style>
  <w:style w:type="paragraph" w:customStyle="1" w:styleId="B7892707D1734573A415CAC3833310B7">
    <w:name w:val="B7892707D1734573A415CAC3833310B7"/>
    <w:rsid w:val="00453A6F"/>
  </w:style>
  <w:style w:type="paragraph" w:customStyle="1" w:styleId="BD0A1301BCC34F669D3F966429830668">
    <w:name w:val="BD0A1301BCC34F669D3F966429830668"/>
    <w:rsid w:val="00453A6F"/>
  </w:style>
  <w:style w:type="paragraph" w:customStyle="1" w:styleId="4B668DCC09914313BA251619BD4F6302">
    <w:name w:val="4B668DCC09914313BA251619BD4F6302"/>
    <w:rsid w:val="00453A6F"/>
  </w:style>
  <w:style w:type="paragraph" w:customStyle="1" w:styleId="0213AD2D6B4144DE992D2486F4EC30CB">
    <w:name w:val="0213AD2D6B4144DE992D2486F4EC30CB"/>
    <w:rsid w:val="00453A6F"/>
  </w:style>
  <w:style w:type="paragraph" w:customStyle="1" w:styleId="1349CCB6F008402EB40CC4E0B61EBABF">
    <w:name w:val="1349CCB6F008402EB40CC4E0B61EBABF"/>
    <w:rsid w:val="00453A6F"/>
  </w:style>
  <w:style w:type="paragraph" w:customStyle="1" w:styleId="5F030CC57C8B4011B65AAA2057B6FDF8">
    <w:name w:val="5F030CC57C8B4011B65AAA2057B6FDF8"/>
    <w:rsid w:val="00453A6F"/>
  </w:style>
  <w:style w:type="paragraph" w:customStyle="1" w:styleId="C58AD8E5B0F2434190A7153FD1C9DD57">
    <w:name w:val="C58AD8E5B0F2434190A7153FD1C9DD57"/>
    <w:rsid w:val="00453A6F"/>
  </w:style>
  <w:style w:type="paragraph" w:customStyle="1" w:styleId="3CB32AD5A86147DDB8C997AE82CC6D47">
    <w:name w:val="3CB32AD5A86147DDB8C997AE82CC6D47"/>
    <w:rsid w:val="00453A6F"/>
  </w:style>
  <w:style w:type="paragraph" w:customStyle="1" w:styleId="1BE9C7AC3BB247E8B2EF8DF5EF353E9F">
    <w:name w:val="1BE9C7AC3BB247E8B2EF8DF5EF353E9F"/>
    <w:rsid w:val="00453A6F"/>
  </w:style>
  <w:style w:type="paragraph" w:customStyle="1" w:styleId="D835D14D74BA4E9DBD4640B18D542D37">
    <w:name w:val="D835D14D74BA4E9DBD4640B18D542D37"/>
    <w:rsid w:val="00453A6F"/>
  </w:style>
  <w:style w:type="paragraph" w:customStyle="1" w:styleId="F852D624C27943499362394B9F858590">
    <w:name w:val="F852D624C27943499362394B9F858590"/>
    <w:rsid w:val="00453A6F"/>
  </w:style>
  <w:style w:type="paragraph" w:customStyle="1" w:styleId="A2C75F5B5F96402CBCF7068405510805">
    <w:name w:val="A2C75F5B5F96402CBCF7068405510805"/>
    <w:rsid w:val="00453A6F"/>
  </w:style>
  <w:style w:type="paragraph" w:customStyle="1" w:styleId="B296B70ECA034E3CBF3A0D02B92CD8EB">
    <w:name w:val="B296B70ECA034E3CBF3A0D02B92CD8EB"/>
    <w:rsid w:val="00453A6F"/>
  </w:style>
  <w:style w:type="paragraph" w:customStyle="1" w:styleId="672FE40B91984CCDAB9D8634B71F4BB5">
    <w:name w:val="672FE40B91984CCDAB9D8634B71F4BB5"/>
    <w:rsid w:val="00453A6F"/>
  </w:style>
  <w:style w:type="paragraph" w:customStyle="1" w:styleId="213A5EF5C6FD4DE99F06B7395F7A6569">
    <w:name w:val="213A5EF5C6FD4DE99F06B7395F7A6569"/>
    <w:rsid w:val="00453A6F"/>
  </w:style>
  <w:style w:type="paragraph" w:customStyle="1" w:styleId="55FC7433313646918EB0CA854681169F">
    <w:name w:val="55FC7433313646918EB0CA854681169F"/>
    <w:rsid w:val="00453A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2019-04-30T13:53:00Z</dcterms:created>
  <dcterms:modified xsi:type="dcterms:W3CDTF">2019-05-27T17:03:00Z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